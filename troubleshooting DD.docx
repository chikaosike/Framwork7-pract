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FEB" w:rsidRDefault="00CE2FEB">
      <w:pPr>
        <w:rPr>
          <w:lang w:val="en-US"/>
        </w:rPr>
      </w:pPr>
      <w:r>
        <w:rPr>
          <w:lang w:val="en-US"/>
        </w:rPr>
        <w:t>Thursday February 14, 2019</w:t>
      </w:r>
    </w:p>
    <w:p w:rsidR="00CE2FEB" w:rsidRDefault="00CE2FEB">
      <w:pPr>
        <w:rPr>
          <w:lang w:val="en-US"/>
        </w:rPr>
      </w:pPr>
      <w:r>
        <w:rPr>
          <w:lang w:val="en-US"/>
        </w:rPr>
        <w:t>Chika Osike</w:t>
      </w:r>
    </w:p>
    <w:p w:rsidR="009265D9" w:rsidRDefault="00CE2FEB">
      <w:pPr>
        <w:rPr>
          <w:lang w:val="en-US"/>
        </w:rPr>
      </w:pPr>
      <w:r>
        <w:rPr>
          <w:lang w:val="en-US"/>
        </w:rPr>
        <w:t xml:space="preserve">Assignment One – </w:t>
      </w:r>
      <w:proofErr w:type="spellStart"/>
      <w:r>
        <w:rPr>
          <w:lang w:val="en-US"/>
        </w:rPr>
        <w:t>doubleDared</w:t>
      </w:r>
      <w:proofErr w:type="spellEnd"/>
      <w:r>
        <w:rPr>
          <w:lang w:val="en-US"/>
        </w:rPr>
        <w:t xml:space="preserve"> app</w:t>
      </w:r>
    </w:p>
    <w:p w:rsidR="00CE2FEB" w:rsidRDefault="00CE2FEB">
      <w:pPr>
        <w:rPr>
          <w:lang w:val="en-US"/>
        </w:rPr>
      </w:pPr>
    </w:p>
    <w:p w:rsidR="00CE2FEB" w:rsidRDefault="00CE2FEB">
      <w:pPr>
        <w:rPr>
          <w:lang w:val="en-US"/>
        </w:rPr>
      </w:pPr>
    </w:p>
    <w:p w:rsidR="00CE2FEB" w:rsidRDefault="00CE2FEB">
      <w:pPr>
        <w:rPr>
          <w:lang w:val="en-US"/>
        </w:rPr>
      </w:pPr>
      <w:r>
        <w:rPr>
          <w:lang w:val="en-US"/>
        </w:rPr>
        <w:t>Troubleshooting:</w:t>
      </w:r>
    </w:p>
    <w:p w:rsidR="00CE2FEB" w:rsidRDefault="00CE2FEB">
      <w:pPr>
        <w:rPr>
          <w:lang w:val="en-US"/>
        </w:rPr>
      </w:pPr>
      <w:r>
        <w:rPr>
          <w:lang w:val="en-US"/>
        </w:rPr>
        <w:t>Settings panel is supposed to display possible options to choose from for each setting.</w:t>
      </w:r>
    </w:p>
    <w:p w:rsidR="00CE2FEB" w:rsidRDefault="00CE2FEB">
      <w:pPr>
        <w:rPr>
          <w:lang w:val="en-US"/>
        </w:rPr>
      </w:pPr>
      <w:r>
        <w:rPr>
          <w:lang w:val="en-US"/>
        </w:rPr>
        <w:t>Some issues linking content from home page to second page (entering pending dares into progress tab)</w:t>
      </w:r>
    </w:p>
    <w:p w:rsidR="00CE2FEB" w:rsidRDefault="00CE2FEB">
      <w:pPr>
        <w:rPr>
          <w:lang w:val="en-US"/>
        </w:rPr>
      </w:pPr>
      <w:r>
        <w:rPr>
          <w:lang w:val="en-US"/>
        </w:rPr>
        <w:t>The progress bar is supposed to fill up/ drain down when clicking different percentages</w:t>
      </w:r>
    </w:p>
    <w:p w:rsidR="00CE2FEB" w:rsidRDefault="00CE2FEB">
      <w:pPr>
        <w:rPr>
          <w:lang w:val="en-US"/>
        </w:rPr>
      </w:pPr>
      <w:r>
        <w:rPr>
          <w:lang w:val="en-US"/>
        </w:rPr>
        <w:t>Date in “Add a Dare” tab not functioning with other code</w:t>
      </w:r>
    </w:p>
    <w:p w:rsidR="00CE2FEB" w:rsidRDefault="00CE2FEB">
      <w:pPr>
        <w:rPr>
          <w:lang w:val="en-US"/>
        </w:rPr>
      </w:pPr>
    </w:p>
    <w:p w:rsidR="00CE2FEB" w:rsidRDefault="00CE2FEB">
      <w:pPr>
        <w:rPr>
          <w:lang w:val="en-US"/>
        </w:rPr>
      </w:pPr>
    </w:p>
    <w:p w:rsidR="00CE2FEB" w:rsidRPr="00CE2FEB" w:rsidRDefault="00CE2FEB">
      <w:pPr>
        <w:rPr>
          <w:lang w:val="en-US"/>
        </w:rPr>
      </w:pPr>
      <w:r>
        <w:rPr>
          <w:lang w:val="en-US"/>
        </w:rPr>
        <w:t xml:space="preserve">Also forgot the source link for the list code. </w:t>
      </w:r>
      <w:bookmarkStart w:id="0" w:name="_GoBack"/>
      <w:bookmarkEnd w:id="0"/>
    </w:p>
    <w:sectPr w:rsidR="00CE2FEB" w:rsidRPr="00CE2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EB"/>
    <w:rsid w:val="009265D9"/>
    <w:rsid w:val="00CE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1428"/>
  <w15:chartTrackingRefBased/>
  <w15:docId w15:val="{D7F27BA0-2F1E-4FA3-B544-6E103ECE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6B0D2EB4.dotm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>University of Lethbridge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Osike</dc:creator>
  <cp:keywords/>
  <dc:description/>
  <cp:lastModifiedBy>Osike, Chika</cp:lastModifiedBy>
  <cp:revision>1</cp:revision>
  <dcterms:created xsi:type="dcterms:W3CDTF">2019-02-14T22:10:00Z</dcterms:created>
  <dcterms:modified xsi:type="dcterms:W3CDTF">2019-02-14T22:16:00Z</dcterms:modified>
</cp:coreProperties>
</file>